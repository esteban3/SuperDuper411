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E4E" w:rsidRDefault="005E34E2" w:rsidP="005E34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70906">
        <w:rPr>
          <w:rFonts w:ascii="Times New Roman" w:hAnsi="Times New Roman" w:cs="Times New Roman"/>
          <w:b/>
          <w:sz w:val="24"/>
          <w:szCs w:val="24"/>
        </w:rPr>
        <w:t xml:space="preserve">T-14 </w:t>
      </w:r>
      <w:proofErr w:type="spellStart"/>
      <w:r w:rsidRPr="00470906">
        <w:rPr>
          <w:rFonts w:ascii="Times New Roman" w:hAnsi="Times New Roman" w:cs="Times New Roman"/>
          <w:b/>
          <w:sz w:val="24"/>
          <w:szCs w:val="24"/>
        </w:rPr>
        <w:t>SuperDuper</w:t>
      </w:r>
      <w:proofErr w:type="spellEnd"/>
      <w:r w:rsidRPr="00470906">
        <w:rPr>
          <w:rFonts w:ascii="Times New Roman" w:hAnsi="Times New Roman" w:cs="Times New Roman"/>
          <w:b/>
          <w:sz w:val="24"/>
          <w:szCs w:val="24"/>
        </w:rPr>
        <w:t xml:space="preserve"> Part List</w:t>
      </w:r>
    </w:p>
    <w:p w:rsidR="006E5C96" w:rsidRDefault="006E5C96" w:rsidP="005E34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0906" w:rsidRDefault="00470906" w:rsidP="00470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quantity of this part list is just good for one circuit board.</w:t>
      </w:r>
    </w:p>
    <w:p w:rsidR="00470906" w:rsidRDefault="00470906" w:rsidP="00470906">
      <w:pPr>
        <w:rPr>
          <w:rFonts w:ascii="Times New Roman" w:hAnsi="Times New Roman" w:cs="Times New Roman"/>
          <w:sz w:val="24"/>
          <w:szCs w:val="24"/>
        </w:rPr>
      </w:pPr>
    </w:p>
    <w:p w:rsidR="006E5C96" w:rsidRPr="00470906" w:rsidRDefault="006E5C96" w:rsidP="00470906">
      <w:pPr>
        <w:rPr>
          <w:rFonts w:ascii="Times New Roman" w:hAnsi="Times New Roman" w:cs="Times New Roman"/>
          <w:sz w:val="24"/>
          <w:szCs w:val="24"/>
        </w:rPr>
      </w:pPr>
    </w:p>
    <w:p w:rsidR="005E34E2" w:rsidRPr="005E34E2" w:rsidRDefault="005E34E2" w:rsidP="005E34E2">
      <w:pPr>
        <w:rPr>
          <w:rFonts w:ascii="Times New Roman" w:hAnsi="Times New Roman" w:cs="Times New Roman"/>
          <w:b/>
          <w:sz w:val="24"/>
          <w:szCs w:val="24"/>
        </w:rPr>
      </w:pPr>
      <w:r w:rsidRPr="005E34E2">
        <w:rPr>
          <w:rFonts w:ascii="Times New Roman" w:hAnsi="Times New Roman" w:cs="Times New Roman"/>
          <w:b/>
          <w:sz w:val="24"/>
          <w:szCs w:val="24"/>
        </w:rPr>
        <w:t>Capacitor:</w:t>
      </w:r>
      <w:r>
        <w:rPr>
          <w:rFonts w:ascii="Times New Roman" w:hAnsi="Times New Roman" w:cs="Times New Roman"/>
          <w:b/>
          <w:sz w:val="24"/>
          <w:szCs w:val="24"/>
        </w:rPr>
        <w:t xml:space="preserve"> surface mount</w:t>
      </w:r>
    </w:p>
    <w:p w:rsidR="005E34E2" w:rsidRDefault="00F22917" w:rsidP="005E3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Package: 0603 &gt;&gt; Size Dimension: 0.63 x 0.31</w:t>
      </w:r>
      <w:r w:rsidR="002974F8">
        <w:rPr>
          <w:rFonts w:ascii="Times New Roman" w:hAnsi="Times New Roman" w:cs="Times New Roman"/>
          <w:sz w:val="24"/>
          <w:szCs w:val="24"/>
        </w:rPr>
        <w:t xml:space="preserve"> inches</w:t>
      </w:r>
    </w:p>
    <w:p w:rsidR="005E34E2" w:rsidRDefault="005E34E2" w:rsidP="005E3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Value: </w:t>
      </w:r>
      <w:r w:rsidR="009215B3">
        <w:rPr>
          <w:rFonts w:ascii="Times New Roman" w:hAnsi="Times New Roman" w:cs="Times New Roman"/>
          <w:sz w:val="24"/>
          <w:szCs w:val="24"/>
        </w:rPr>
        <w:t>0.1uF, 1uF, 4.7uF, 10uF, 22pF, 22pF</w:t>
      </w:r>
    </w:p>
    <w:p w:rsidR="00DF7B4E" w:rsidRDefault="00E236A6" w:rsidP="005E34E2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DF7B4E" w:rsidRPr="0006322B">
          <w:rPr>
            <w:rStyle w:val="Hyperlink"/>
            <w:rFonts w:ascii="Times New Roman" w:hAnsi="Times New Roman" w:cs="Times New Roman"/>
            <w:sz w:val="24"/>
            <w:szCs w:val="24"/>
          </w:rPr>
          <w:t>http://www.mouser.com/Passive-Components/Capacitors/_/N-5g7r?P=1yzmou6Z1yzmou</w:t>
        </w:r>
      </w:hyperlink>
      <w:r w:rsidR="00DF7B4E" w:rsidRPr="00DF7B4E">
        <w:rPr>
          <w:rFonts w:ascii="Times New Roman" w:hAnsi="Times New Roman" w:cs="Times New Roman"/>
          <w:sz w:val="24"/>
          <w:szCs w:val="24"/>
        </w:rPr>
        <w:t>5</w:t>
      </w:r>
    </w:p>
    <w:p w:rsidR="005E34E2" w:rsidRDefault="005E34E2" w:rsidP="005E34E2">
      <w:pPr>
        <w:rPr>
          <w:rFonts w:ascii="Times New Roman" w:hAnsi="Times New Roman" w:cs="Times New Roman"/>
          <w:sz w:val="24"/>
          <w:szCs w:val="24"/>
        </w:rPr>
      </w:pPr>
    </w:p>
    <w:p w:rsidR="005E34E2" w:rsidRPr="005E34E2" w:rsidRDefault="005E34E2" w:rsidP="005E34E2">
      <w:pPr>
        <w:rPr>
          <w:rFonts w:ascii="Times New Roman" w:hAnsi="Times New Roman" w:cs="Times New Roman"/>
          <w:b/>
          <w:sz w:val="24"/>
          <w:szCs w:val="24"/>
        </w:rPr>
      </w:pPr>
      <w:r w:rsidRPr="005E34E2">
        <w:rPr>
          <w:rFonts w:ascii="Times New Roman" w:hAnsi="Times New Roman" w:cs="Times New Roman"/>
          <w:b/>
          <w:sz w:val="24"/>
          <w:szCs w:val="24"/>
        </w:rPr>
        <w:t>LED:</w:t>
      </w:r>
      <w:r w:rsidR="006C02ED">
        <w:rPr>
          <w:rFonts w:ascii="Times New Roman" w:hAnsi="Times New Roman" w:cs="Times New Roman"/>
          <w:b/>
          <w:sz w:val="24"/>
          <w:szCs w:val="24"/>
        </w:rPr>
        <w:t xml:space="preserve"> thru hole</w:t>
      </w:r>
    </w:p>
    <w:p w:rsidR="005E34E2" w:rsidRDefault="005E34E2" w:rsidP="005E3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Size: 3 mm</w:t>
      </w:r>
    </w:p>
    <w:p w:rsidR="005E34E2" w:rsidRDefault="005E34E2" w:rsidP="005E34E2">
      <w:pPr>
        <w:rPr>
          <w:rFonts w:ascii="Times New Roman" w:hAnsi="Times New Roman" w:cs="Times New Roman"/>
          <w:sz w:val="24"/>
          <w:szCs w:val="24"/>
        </w:rPr>
      </w:pPr>
    </w:p>
    <w:p w:rsidR="005E34E2" w:rsidRPr="005E34E2" w:rsidRDefault="005E34E2" w:rsidP="005E34E2">
      <w:pPr>
        <w:rPr>
          <w:rFonts w:ascii="Times New Roman" w:hAnsi="Times New Roman" w:cs="Times New Roman"/>
          <w:b/>
          <w:sz w:val="24"/>
          <w:szCs w:val="24"/>
        </w:rPr>
      </w:pPr>
      <w:r w:rsidRPr="005E34E2">
        <w:rPr>
          <w:rFonts w:ascii="Times New Roman" w:hAnsi="Times New Roman" w:cs="Times New Roman"/>
          <w:b/>
          <w:sz w:val="24"/>
          <w:szCs w:val="24"/>
        </w:rPr>
        <w:t>DIODE:</w:t>
      </w:r>
      <w:r w:rsidR="006C02ED">
        <w:rPr>
          <w:rFonts w:ascii="Times New Roman" w:hAnsi="Times New Roman" w:cs="Times New Roman"/>
          <w:b/>
          <w:sz w:val="24"/>
          <w:szCs w:val="24"/>
        </w:rPr>
        <w:t xml:space="preserve"> thru hole</w:t>
      </w:r>
    </w:p>
    <w:p w:rsidR="005E34E2" w:rsidRDefault="000D2942" w:rsidP="005E3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Manufacture Part #: 1N</w:t>
      </w:r>
      <w:r w:rsidR="005E34E2">
        <w:rPr>
          <w:rFonts w:ascii="Times New Roman" w:hAnsi="Times New Roman" w:cs="Times New Roman"/>
          <w:sz w:val="24"/>
          <w:szCs w:val="24"/>
        </w:rPr>
        <w:t>5817</w:t>
      </w:r>
    </w:p>
    <w:p w:rsidR="005E34E2" w:rsidRDefault="005E34E2" w:rsidP="005E3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Quantity: 2</w:t>
      </w:r>
    </w:p>
    <w:p w:rsidR="000D2942" w:rsidRDefault="00E236A6" w:rsidP="005E34E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0D2942" w:rsidRPr="0006322B">
          <w:rPr>
            <w:rStyle w:val="Hyperlink"/>
            <w:rFonts w:ascii="Times New Roman" w:hAnsi="Times New Roman" w:cs="Times New Roman"/>
            <w:sz w:val="24"/>
            <w:szCs w:val="24"/>
          </w:rPr>
          <w:t>http://www.mouser.com/ProductDetail/Vishay-Semiconductors/VS-1N5817TR/?qs=sGAEpiMZZMtQ8nqTKtFS%2fOCmnL5ICCTdnhiUQZgBP7U%3d</w:t>
        </w:r>
      </w:hyperlink>
    </w:p>
    <w:p w:rsidR="005E34E2" w:rsidRDefault="005E34E2" w:rsidP="005E34E2">
      <w:pPr>
        <w:rPr>
          <w:rFonts w:ascii="Times New Roman" w:hAnsi="Times New Roman" w:cs="Times New Roman"/>
          <w:sz w:val="24"/>
          <w:szCs w:val="24"/>
        </w:rPr>
      </w:pPr>
    </w:p>
    <w:p w:rsidR="005E34E2" w:rsidRPr="005E34E2" w:rsidRDefault="005E34E2" w:rsidP="005E34E2">
      <w:pPr>
        <w:rPr>
          <w:rFonts w:ascii="Times New Roman" w:hAnsi="Times New Roman" w:cs="Times New Roman"/>
          <w:b/>
          <w:sz w:val="24"/>
          <w:szCs w:val="24"/>
        </w:rPr>
      </w:pPr>
      <w:r w:rsidRPr="005E34E2">
        <w:rPr>
          <w:rFonts w:ascii="Times New Roman" w:hAnsi="Times New Roman" w:cs="Times New Roman"/>
          <w:b/>
          <w:sz w:val="24"/>
          <w:szCs w:val="24"/>
        </w:rPr>
        <w:t>CRYSTAL:</w:t>
      </w:r>
      <w:r>
        <w:rPr>
          <w:rFonts w:ascii="Times New Roman" w:hAnsi="Times New Roman" w:cs="Times New Roman"/>
          <w:b/>
          <w:sz w:val="24"/>
          <w:szCs w:val="24"/>
        </w:rPr>
        <w:t xml:space="preserve"> surface mount</w:t>
      </w:r>
    </w:p>
    <w:p w:rsidR="005E34E2" w:rsidRDefault="005E34E2" w:rsidP="005E3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Value: 16 MHz</w:t>
      </w:r>
    </w:p>
    <w:p w:rsidR="005E34E2" w:rsidRDefault="005E34E2" w:rsidP="005E3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dimension: 10.5 mm x 4.8 mm</w:t>
      </w:r>
    </w:p>
    <w:p w:rsidR="00B4395B" w:rsidRDefault="00B4395B" w:rsidP="005E3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Manufacture: Citizen </w:t>
      </w:r>
      <w:proofErr w:type="spellStart"/>
      <w:r>
        <w:rPr>
          <w:rFonts w:ascii="Times New Roman" w:hAnsi="Times New Roman" w:cs="Times New Roman"/>
          <w:sz w:val="24"/>
          <w:szCs w:val="24"/>
        </w:rPr>
        <w:t>Finetech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Miyota</w:t>
      </w:r>
      <w:proofErr w:type="spellEnd"/>
    </w:p>
    <w:p w:rsidR="00B4395B" w:rsidRDefault="00B4395B" w:rsidP="005E3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#: HCM49-16.000MABJ-UT</w:t>
      </w:r>
    </w:p>
    <w:p w:rsidR="00977F62" w:rsidRDefault="00E236A6" w:rsidP="005E34E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977F62" w:rsidRPr="0006322B">
          <w:rPr>
            <w:rStyle w:val="Hyperlink"/>
            <w:rFonts w:ascii="Times New Roman" w:hAnsi="Times New Roman" w:cs="Times New Roman"/>
            <w:sz w:val="24"/>
            <w:szCs w:val="24"/>
          </w:rPr>
          <w:t>http://www.mouser.com/ProductDetail/Citizen-Finetech-Miyota/HCM49-16000MABJ-UT/?qs=sGAEpiMZZMsBj6bBr9Q9aQsH1tzD647J0ZNhjL49iQs%3d</w:t>
        </w:r>
      </w:hyperlink>
    </w:p>
    <w:p w:rsidR="00B4395B" w:rsidRDefault="00B4395B" w:rsidP="005E34E2">
      <w:pPr>
        <w:rPr>
          <w:rFonts w:ascii="Times New Roman" w:hAnsi="Times New Roman" w:cs="Times New Roman"/>
          <w:sz w:val="24"/>
          <w:szCs w:val="24"/>
        </w:rPr>
      </w:pPr>
    </w:p>
    <w:p w:rsidR="00B4395B" w:rsidRDefault="00B4395B" w:rsidP="005E34E2">
      <w:pPr>
        <w:rPr>
          <w:rFonts w:ascii="Times New Roman" w:hAnsi="Times New Roman" w:cs="Times New Roman"/>
          <w:b/>
          <w:sz w:val="24"/>
          <w:szCs w:val="24"/>
        </w:rPr>
      </w:pPr>
      <w:r w:rsidRPr="00B4395B">
        <w:rPr>
          <w:rFonts w:ascii="Times New Roman" w:hAnsi="Times New Roman" w:cs="Times New Roman"/>
          <w:b/>
          <w:sz w:val="24"/>
          <w:szCs w:val="24"/>
        </w:rPr>
        <w:t>RESISTOR:</w:t>
      </w:r>
      <w:r>
        <w:rPr>
          <w:rFonts w:ascii="Times New Roman" w:hAnsi="Times New Roman" w:cs="Times New Roman"/>
          <w:b/>
          <w:sz w:val="24"/>
          <w:szCs w:val="24"/>
        </w:rPr>
        <w:t xml:space="preserve"> surface mount</w:t>
      </w:r>
    </w:p>
    <w:p w:rsidR="00F22917" w:rsidRDefault="00F22917" w:rsidP="00F22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Package: 0603 &gt;&gt; Size Dimension: 0.63 x 0.31 inches</w:t>
      </w:r>
    </w:p>
    <w:p w:rsidR="009215B3" w:rsidRDefault="009215B3" w:rsidP="005E3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Value: </w:t>
      </w:r>
      <w:r w:rsidRPr="009215B3">
        <w:rPr>
          <w:rFonts w:ascii="Times New Roman" w:hAnsi="Times New Roman" w:cs="Times New Roman"/>
          <w:sz w:val="24"/>
          <w:szCs w:val="24"/>
        </w:rPr>
        <w:t>150 ohm, 10k ohm, 1 k ohm, 330 ohm, 330 ohm</w:t>
      </w:r>
    </w:p>
    <w:p w:rsidR="00977F62" w:rsidRDefault="00E236A6" w:rsidP="005E34E2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DF7B4E" w:rsidRPr="0006322B">
          <w:rPr>
            <w:rStyle w:val="Hyperlink"/>
            <w:rFonts w:ascii="Times New Roman" w:hAnsi="Times New Roman" w:cs="Times New Roman"/>
            <w:sz w:val="24"/>
            <w:szCs w:val="24"/>
          </w:rPr>
          <w:t>http://www.mouser.com/Passive-Components/Resistors/_/N-5g9n?P=1yzmou6Z1yzmou5</w:t>
        </w:r>
      </w:hyperlink>
    </w:p>
    <w:p w:rsidR="006E5C96" w:rsidRDefault="006E5C96" w:rsidP="005E34E2">
      <w:pPr>
        <w:rPr>
          <w:rFonts w:ascii="Times New Roman" w:hAnsi="Times New Roman" w:cs="Times New Roman"/>
          <w:sz w:val="24"/>
          <w:szCs w:val="24"/>
        </w:rPr>
      </w:pPr>
    </w:p>
    <w:p w:rsidR="009D0E53" w:rsidRPr="00977F62" w:rsidRDefault="009D0E53" w:rsidP="005E34E2">
      <w:pPr>
        <w:rPr>
          <w:rFonts w:ascii="Times New Roman" w:hAnsi="Times New Roman" w:cs="Times New Roman"/>
          <w:sz w:val="24"/>
          <w:szCs w:val="24"/>
        </w:rPr>
      </w:pPr>
      <w:r w:rsidRPr="009D0E53">
        <w:rPr>
          <w:rFonts w:ascii="Times New Roman" w:hAnsi="Times New Roman" w:cs="Times New Roman"/>
          <w:b/>
          <w:sz w:val="24"/>
          <w:szCs w:val="24"/>
        </w:rPr>
        <w:t>VOLTAGE REGULATOR: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74F8" w:rsidRPr="002974F8">
        <w:rPr>
          <w:rFonts w:ascii="Times New Roman" w:hAnsi="Times New Roman" w:cs="Times New Roman"/>
          <w:b/>
          <w:sz w:val="24"/>
          <w:szCs w:val="24"/>
        </w:rPr>
        <w:t xml:space="preserve">thru </w:t>
      </w:r>
      <w:r w:rsidR="002974F8">
        <w:rPr>
          <w:rFonts w:ascii="Times New Roman" w:hAnsi="Times New Roman" w:cs="Times New Roman"/>
          <w:b/>
          <w:sz w:val="24"/>
          <w:szCs w:val="24"/>
        </w:rPr>
        <w:t>hole</w:t>
      </w:r>
    </w:p>
    <w:p w:rsidR="009D0E53" w:rsidRDefault="009D0E53" w:rsidP="005E3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#: LM7805</w:t>
      </w:r>
    </w:p>
    <w:p w:rsidR="00FB24A6" w:rsidRDefault="00E236A6" w:rsidP="005E34E2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FB24A6" w:rsidRPr="0006322B">
          <w:rPr>
            <w:rStyle w:val="Hyperlink"/>
            <w:rFonts w:ascii="Times New Roman" w:hAnsi="Times New Roman" w:cs="Times New Roman"/>
            <w:sz w:val="24"/>
            <w:szCs w:val="24"/>
          </w:rPr>
          <w:t>http://www.mouser.com/ProductDetail/Fairchild-Semiconductor/LM7805ACT/?qs=sGAEpiMZZMtzPgOfznR9QQTeY9%252bkcWD8</w:t>
        </w:r>
      </w:hyperlink>
    </w:p>
    <w:p w:rsidR="009D0E53" w:rsidRDefault="009D0E53" w:rsidP="005E34E2">
      <w:pPr>
        <w:rPr>
          <w:rFonts w:ascii="Times New Roman" w:hAnsi="Times New Roman" w:cs="Times New Roman"/>
          <w:sz w:val="24"/>
          <w:szCs w:val="24"/>
        </w:rPr>
      </w:pPr>
    </w:p>
    <w:p w:rsidR="009D0E53" w:rsidRDefault="009D0E53" w:rsidP="005E34E2">
      <w:pPr>
        <w:rPr>
          <w:rFonts w:ascii="Times New Roman" w:hAnsi="Times New Roman" w:cs="Times New Roman"/>
          <w:sz w:val="24"/>
          <w:szCs w:val="24"/>
        </w:rPr>
      </w:pPr>
      <w:r w:rsidRPr="009D0E53">
        <w:rPr>
          <w:rFonts w:ascii="Times New Roman" w:hAnsi="Times New Roman" w:cs="Times New Roman"/>
          <w:b/>
          <w:sz w:val="24"/>
          <w:szCs w:val="24"/>
        </w:rPr>
        <w:t>TRANSISTOR: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74F8">
        <w:rPr>
          <w:rFonts w:ascii="Times New Roman" w:hAnsi="Times New Roman" w:cs="Times New Roman"/>
          <w:b/>
          <w:sz w:val="24"/>
          <w:szCs w:val="24"/>
        </w:rPr>
        <w:t>thru hole</w:t>
      </w:r>
    </w:p>
    <w:p w:rsidR="00FB24A6" w:rsidRDefault="009D0E53" w:rsidP="005E3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#: 2N3904</w:t>
      </w:r>
    </w:p>
    <w:p w:rsidR="009D0E53" w:rsidRDefault="00E236A6" w:rsidP="005E34E2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FB24A6" w:rsidRPr="0006322B">
          <w:rPr>
            <w:rStyle w:val="Hyperlink"/>
            <w:rFonts w:ascii="Times New Roman" w:hAnsi="Times New Roman" w:cs="Times New Roman"/>
            <w:sz w:val="24"/>
            <w:szCs w:val="24"/>
          </w:rPr>
          <w:t>http://www.mouser.com/ProductDetail/Fairchild-Semiconductor/2N3904BU/?qs=sGAEpiMZZMshyDBzk1%2fWi4G1GLBZKHK10QNLT596yR0%3d</w:t>
        </w:r>
      </w:hyperlink>
    </w:p>
    <w:p w:rsidR="00FB24A6" w:rsidRDefault="00FB24A6" w:rsidP="005E34E2">
      <w:pPr>
        <w:rPr>
          <w:rFonts w:ascii="Times New Roman" w:hAnsi="Times New Roman" w:cs="Times New Roman"/>
          <w:sz w:val="24"/>
          <w:szCs w:val="24"/>
        </w:rPr>
      </w:pPr>
    </w:p>
    <w:p w:rsidR="009D0E53" w:rsidRDefault="00624E4E" w:rsidP="005E34E2">
      <w:pPr>
        <w:rPr>
          <w:rFonts w:ascii="Times New Roman" w:hAnsi="Times New Roman" w:cs="Times New Roman"/>
          <w:b/>
          <w:sz w:val="24"/>
          <w:szCs w:val="24"/>
        </w:rPr>
      </w:pPr>
      <w:r w:rsidRPr="00624E4E">
        <w:rPr>
          <w:rFonts w:ascii="Times New Roman" w:hAnsi="Times New Roman" w:cs="Times New Roman"/>
          <w:b/>
          <w:sz w:val="24"/>
          <w:szCs w:val="24"/>
        </w:rPr>
        <w:t xml:space="preserve">USB: </w:t>
      </w:r>
      <w:r>
        <w:rPr>
          <w:rFonts w:ascii="Times New Roman" w:hAnsi="Times New Roman" w:cs="Times New Roman"/>
          <w:b/>
          <w:sz w:val="24"/>
          <w:szCs w:val="24"/>
        </w:rPr>
        <w:t>surface mount</w:t>
      </w:r>
    </w:p>
    <w:p w:rsidR="00624E4E" w:rsidRDefault="00FA710F" w:rsidP="005E3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Connector type: USB-mini </w:t>
      </w:r>
      <w:r w:rsidR="00624E4E">
        <w:rPr>
          <w:rFonts w:ascii="Times New Roman" w:hAnsi="Times New Roman" w:cs="Times New Roman"/>
          <w:sz w:val="24"/>
          <w:szCs w:val="24"/>
        </w:rPr>
        <w:t>B</w:t>
      </w:r>
    </w:p>
    <w:p w:rsidR="00FA710F" w:rsidRDefault="00FA710F" w:rsidP="005E34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 w:rsidR="00154A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Female</w:t>
      </w:r>
    </w:p>
    <w:p w:rsidR="00FA710F" w:rsidRDefault="00FA710F" w:rsidP="005E34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Number of Contacts: 5</w:t>
      </w:r>
    </w:p>
    <w:p w:rsidR="00597A21" w:rsidRDefault="00E236A6" w:rsidP="005E34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1" w:history="1">
        <w:r w:rsidR="00154A95" w:rsidRPr="0006322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http://www.mouser.com/ProductDetail/TE-Connectivity-AMP/1734035-3/?qs=sGAEpiMZZMulM8LPOQ%252byk60250D%252bbblYqTwGXJxfhDQ%3d</w:t>
        </w:r>
      </w:hyperlink>
    </w:p>
    <w:p w:rsidR="00154A95" w:rsidRDefault="00154A95" w:rsidP="005E34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4A95" w:rsidRDefault="00154A95" w:rsidP="005E34E2">
      <w:pPr>
        <w:rPr>
          <w:rFonts w:ascii="Times New Roman" w:hAnsi="Times New Roman" w:cs="Times New Roman"/>
          <w:sz w:val="24"/>
          <w:szCs w:val="24"/>
        </w:rPr>
      </w:pPr>
    </w:p>
    <w:p w:rsidR="00597A21" w:rsidRPr="00770F08" w:rsidRDefault="00770F08" w:rsidP="005E34E2">
      <w:pPr>
        <w:rPr>
          <w:rFonts w:ascii="Times New Roman" w:hAnsi="Times New Roman" w:cs="Times New Roman"/>
          <w:b/>
          <w:sz w:val="24"/>
          <w:szCs w:val="24"/>
        </w:rPr>
      </w:pPr>
      <w:r w:rsidRPr="00770F08">
        <w:rPr>
          <w:rFonts w:ascii="Times New Roman" w:hAnsi="Times New Roman" w:cs="Times New Roman"/>
          <w:b/>
          <w:sz w:val="24"/>
          <w:szCs w:val="24"/>
        </w:rPr>
        <w:t>28 PIN IC SOCKET:</w:t>
      </w:r>
    </w:p>
    <w:p w:rsidR="00770F08" w:rsidRDefault="00E236A6" w:rsidP="005E34E2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770F08" w:rsidRPr="0006322B">
          <w:rPr>
            <w:rStyle w:val="Hyperlink"/>
            <w:rFonts w:ascii="Times New Roman" w:hAnsi="Times New Roman" w:cs="Times New Roman"/>
            <w:sz w:val="24"/>
            <w:szCs w:val="24"/>
          </w:rPr>
          <w:t>http://www.mouser.com/ProductDetail/Mill-Max/110-99-328-41-001000/?qs=sGAEpiMZZMs%2fSh%2fkjph1tvt1%2fmEPT%2fXonULfF%2fYRQiw%3d</w:t>
        </w:r>
      </w:hyperlink>
    </w:p>
    <w:p w:rsidR="00770F08" w:rsidRDefault="00770F08" w:rsidP="005E34E2">
      <w:pPr>
        <w:rPr>
          <w:rFonts w:ascii="Times New Roman" w:hAnsi="Times New Roman" w:cs="Times New Roman"/>
          <w:sz w:val="24"/>
          <w:szCs w:val="24"/>
        </w:rPr>
      </w:pPr>
    </w:p>
    <w:p w:rsidR="00770F08" w:rsidRPr="00770F08" w:rsidRDefault="00770F08" w:rsidP="005E34E2">
      <w:pPr>
        <w:rPr>
          <w:rFonts w:ascii="Times New Roman" w:hAnsi="Times New Roman" w:cs="Times New Roman"/>
          <w:b/>
          <w:sz w:val="24"/>
          <w:szCs w:val="24"/>
        </w:rPr>
      </w:pPr>
      <w:r w:rsidRPr="00770F08">
        <w:rPr>
          <w:rFonts w:ascii="Times New Roman" w:hAnsi="Times New Roman" w:cs="Times New Roman"/>
          <w:b/>
          <w:sz w:val="24"/>
          <w:szCs w:val="24"/>
        </w:rPr>
        <w:t>ATMEL: ATMEGA328P-PU:</w:t>
      </w:r>
    </w:p>
    <w:p w:rsidR="00770F08" w:rsidRDefault="00E236A6" w:rsidP="005E34E2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770F08" w:rsidRPr="0006322B">
          <w:rPr>
            <w:rStyle w:val="Hyperlink"/>
            <w:rFonts w:ascii="Times New Roman" w:hAnsi="Times New Roman" w:cs="Times New Roman"/>
            <w:sz w:val="24"/>
            <w:szCs w:val="24"/>
          </w:rPr>
          <w:t>http://www.mouser.com/ProductDetail/Atmel/ATMEGA328P-PU/?qs=sGAEpiMZZMtVoztFdqDXO6rEZqxeooRg</w:t>
        </w:r>
      </w:hyperlink>
    </w:p>
    <w:p w:rsidR="00624E4E" w:rsidRPr="00624E4E" w:rsidRDefault="00624E4E" w:rsidP="005E34E2">
      <w:pPr>
        <w:rPr>
          <w:rFonts w:ascii="Times New Roman" w:hAnsi="Times New Roman" w:cs="Times New Roman"/>
          <w:sz w:val="24"/>
          <w:szCs w:val="24"/>
        </w:rPr>
      </w:pPr>
    </w:p>
    <w:sectPr w:rsidR="00624E4E" w:rsidRPr="0062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4E2"/>
    <w:rsid w:val="000D2942"/>
    <w:rsid w:val="00154A95"/>
    <w:rsid w:val="002974F8"/>
    <w:rsid w:val="00305875"/>
    <w:rsid w:val="00456B30"/>
    <w:rsid w:val="00470906"/>
    <w:rsid w:val="0047416E"/>
    <w:rsid w:val="00597A21"/>
    <w:rsid w:val="005E34E2"/>
    <w:rsid w:val="00624E4E"/>
    <w:rsid w:val="006C02ED"/>
    <w:rsid w:val="006E5C96"/>
    <w:rsid w:val="00770F08"/>
    <w:rsid w:val="007C5BD1"/>
    <w:rsid w:val="009215B3"/>
    <w:rsid w:val="00977F62"/>
    <w:rsid w:val="009D0E53"/>
    <w:rsid w:val="00B4395B"/>
    <w:rsid w:val="00B86301"/>
    <w:rsid w:val="00DF7B4E"/>
    <w:rsid w:val="00E236A6"/>
    <w:rsid w:val="00F22917"/>
    <w:rsid w:val="00FA710F"/>
    <w:rsid w:val="00FB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F0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user.com/Passive-Components/Resistors/_/N-5g9n?P=1yzmou6Z1yzmou5" TargetMode="External"/><Relationship Id="rId13" Type="http://schemas.openxmlformats.org/officeDocument/2006/relationships/hyperlink" Target="http://www.mouser.com/ProductDetail/Atmel/ATMEGA328P-PU/?qs=sGAEpiMZZMtVoztFdqDXO6rEZqxeo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user.com/ProductDetail/Citizen-Finetech-Miyota/HCM49-16000MABJ-UT/?qs=sGAEpiMZZMsBj6bBr9Q9aQsH1tzD647J0ZNhjL49iQs%3d" TargetMode="External"/><Relationship Id="rId12" Type="http://schemas.openxmlformats.org/officeDocument/2006/relationships/hyperlink" Target="http://www.mouser.com/ProductDetail/Mill-Max/110-99-328-41-001000/?qs=sGAEpiMZZMs%2fSh%2fkjph1tvt1%2fmEPT%2fXonULfF%2fYRQiw%3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ouser.com/ProductDetail/Vishay-Semiconductors/VS-1N5817TR/?qs=sGAEpiMZZMtQ8nqTKtFS%2fOCmnL5ICCTdnhiUQZgBP7U%3d" TargetMode="External"/><Relationship Id="rId11" Type="http://schemas.openxmlformats.org/officeDocument/2006/relationships/hyperlink" Target="http://www.mouser.com/ProductDetail/TE-Connectivity-AMP/1734035-3/?qs=sGAEpiMZZMulM8LPOQ%252byk60250D%252bbblYqTwGXJxfhDQ%3d" TargetMode="External"/><Relationship Id="rId5" Type="http://schemas.openxmlformats.org/officeDocument/2006/relationships/hyperlink" Target="http://www.mouser.com/Passive-Components/Capacitors/_/N-5g7r?P=1yzmou6Z1yzmo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mouser.com/ProductDetail/Fairchild-Semiconductor/2N3904BU/?qs=sGAEpiMZZMshyDBzk1%2fWi4G1GLBZKHK10QNLT596yR0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user.com/ProductDetail/Fairchild-Semiconductor/LM7805ACT/?qs=sGAEpiMZZMtzPgOfznR9QQTeY9%252bkcWD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C764E1ED</Template>
  <TotalTime>1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 King Wong</dc:creator>
  <cp:lastModifiedBy>Esteban Gonzalez</cp:lastModifiedBy>
  <cp:revision>2</cp:revision>
  <dcterms:created xsi:type="dcterms:W3CDTF">2014-11-20T21:01:00Z</dcterms:created>
  <dcterms:modified xsi:type="dcterms:W3CDTF">2014-11-20T21:01:00Z</dcterms:modified>
</cp:coreProperties>
</file>